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495" w:rsidRDefault="00807495" w:rsidP="00E329B5">
      <w:pPr>
        <w:rPr>
          <w:rFonts w:cs="Times New Roman"/>
          <w:color w:val="3366FF"/>
        </w:rPr>
      </w:pPr>
      <w:r>
        <w:rPr>
          <w:b/>
          <w:bCs/>
        </w:rPr>
        <w:t xml:space="preserve">Try using your email instead of your username </w:t>
      </w:r>
      <w:r w:rsidRPr="00F40546">
        <w:rPr>
          <w:color w:val="3366FF"/>
        </w:rPr>
        <w:t>[</w:t>
      </w:r>
      <w:r>
        <w:rPr>
          <w:color w:val="3366FF"/>
        </w:rPr>
        <w:t>NOT CLEAR</w:t>
      </w:r>
      <w:r w:rsidRPr="00F40546">
        <w:rPr>
          <w:color w:val="3366FF"/>
        </w:rPr>
        <w:t>]</w:t>
      </w:r>
    </w:p>
    <w:p w:rsidR="00807495" w:rsidRDefault="00807495" w:rsidP="00E329B5">
      <w:pPr>
        <w:pStyle w:val="NormalWeb"/>
      </w:pPr>
      <w:r>
        <w:t>Professional providing material didnt show as error, please check this as i left i blank and no error message appeared.</w:t>
      </w:r>
    </w:p>
    <w:p w:rsidR="00807495" w:rsidRPr="00BF5F7F" w:rsidRDefault="00807495" w:rsidP="00E329B5">
      <w:pPr>
        <w:pStyle w:val="NormalWeb"/>
        <w:rPr>
          <w:color w:val="3366FF"/>
        </w:rPr>
      </w:pPr>
      <w:r w:rsidRPr="00BF5F7F">
        <w:rPr>
          <w:color w:val="3366FF"/>
        </w:rPr>
        <w:t>Response: No, just one value is selected by default. So, for this there is no such requirement to show this error message.</w:t>
      </w:r>
    </w:p>
    <w:p w:rsidR="00807495" w:rsidRDefault="00807495" w:rsidP="00E329B5">
      <w:pPr>
        <w:rPr>
          <w:rFonts w:cs="Times New Roman"/>
          <w:b/>
          <w:bCs/>
        </w:rPr>
      </w:pPr>
    </w:p>
    <w:p w:rsidR="00807495" w:rsidRPr="00206F8A" w:rsidRDefault="00807495" w:rsidP="00E329B5">
      <w:pPr>
        <w:pStyle w:val="NormalWeb"/>
        <w:rPr>
          <w:b/>
          <w:bCs/>
        </w:rPr>
      </w:pPr>
      <w:r w:rsidRPr="00206F8A">
        <w:rPr>
          <w:b/>
          <w:bCs/>
        </w:rPr>
        <w:t>H) The form errors for customer support page are as follows</w:t>
      </w:r>
    </w:p>
    <w:p w:rsidR="00807495" w:rsidRPr="009A340B" w:rsidRDefault="00807495" w:rsidP="00E329B5">
      <w:pPr>
        <w:pStyle w:val="NormalWeb"/>
        <w:rPr>
          <w:color w:val="3366FF"/>
        </w:rPr>
      </w:pPr>
      <w:r>
        <w:t>Please fill in the Subject of your query or feedback</w:t>
      </w:r>
      <w:r>
        <w:br/>
        <w:t>Please Provide your first name</w:t>
      </w:r>
      <w:r>
        <w:br/>
        <w:t>Please provide your last name</w:t>
      </w:r>
      <w:r>
        <w:br/>
        <w:t xml:space="preserve">( for both these, if the username would be here it would be easier to identify the customer) </w:t>
      </w:r>
      <w:r>
        <w:rPr>
          <w:color w:val="3366FF"/>
        </w:rPr>
        <w:t>Response Query</w:t>
      </w:r>
    </w:p>
    <w:p w:rsidR="00807495" w:rsidRDefault="00807495" w:rsidP="00E329B5">
      <w:pPr>
        <w:pStyle w:val="NormalWeb"/>
      </w:pPr>
      <w:r>
        <w:t xml:space="preserve">The formats on the mobile number and landline numbers, i put a number with no spaces, it still worked. please advice. </w:t>
      </w:r>
    </w:p>
    <w:p w:rsidR="00807495" w:rsidRPr="004015AC" w:rsidRDefault="00807495" w:rsidP="00E329B5">
      <w:pPr>
        <w:pStyle w:val="NormalWeb"/>
        <w:rPr>
          <w:color w:val="FF0000"/>
        </w:rPr>
      </w:pPr>
      <w:r w:rsidRPr="004015AC">
        <w:rPr>
          <w:color w:val="FF0000"/>
        </w:rPr>
        <w:t>Response: Working.</w:t>
      </w:r>
    </w:p>
    <w:p w:rsidR="00807495" w:rsidRPr="00496DB9" w:rsidRDefault="00807495" w:rsidP="00E329B5">
      <w:pPr>
        <w:pStyle w:val="NormalWeb"/>
        <w:rPr>
          <w:b/>
          <w:bCs/>
        </w:rPr>
      </w:pPr>
      <w:r w:rsidRPr="00496DB9">
        <w:rPr>
          <w:b/>
          <w:bCs/>
        </w:rPr>
        <w:t>O) Recommend Us:</w:t>
      </w:r>
    </w:p>
    <w:p w:rsidR="00807495" w:rsidRDefault="00807495" w:rsidP="00E329B5">
      <w:pPr>
        <w:pStyle w:val="NormalWeb"/>
      </w:pPr>
      <w:r>
        <w:t>i tried to put existing email addresses so the error must be changed to :</w:t>
      </w:r>
      <w:r>
        <w:br/>
        <w:t>{emails} {email} are already registered, please try again.</w:t>
      </w:r>
    </w:p>
    <w:p w:rsidR="00807495" w:rsidRDefault="00807495" w:rsidP="00E329B5">
      <w:pPr>
        <w:pStyle w:val="NormalWeb"/>
      </w:pPr>
      <w:r>
        <w:rPr>
          <w:color w:val="3366FF"/>
        </w:rPr>
        <w:t>Response: Working</w:t>
      </w:r>
    </w:p>
    <w:p w:rsidR="00807495" w:rsidRDefault="00807495" w:rsidP="00E329B5">
      <w:pPr>
        <w:rPr>
          <w:rFonts w:cs="Times New Roman"/>
        </w:rPr>
      </w:pPr>
    </w:p>
    <w:p w:rsidR="00807495" w:rsidRDefault="00807495" w:rsidP="00E329B5">
      <w:r>
        <w:t>Verify Profile  - Change this to Manage Verifications</w:t>
      </w:r>
    </w:p>
    <w:p w:rsidR="00807495" w:rsidRDefault="00807495" w:rsidP="00E329B5">
      <w:r>
        <w:t>On this page the following changes need to be done:</w:t>
      </w:r>
    </w:p>
    <w:p w:rsidR="00807495" w:rsidRDefault="00807495" w:rsidP="00E329B5">
      <w:r>
        <w:t>If the verifications are not done then:</w:t>
      </w:r>
    </w:p>
    <w:p w:rsidR="00807495" w:rsidRDefault="00807495" w:rsidP="00E329B5">
      <w:r>
        <w:t>The order must be the following:</w:t>
      </w:r>
    </w:p>
    <w:p w:rsidR="00807495" w:rsidRDefault="00807495" w:rsidP="00E329B5">
      <w:r>
        <w:t>Email : Email Verified</w:t>
      </w:r>
    </w:p>
    <w:p w:rsidR="00807495" w:rsidRDefault="00807495" w:rsidP="00E329B5">
      <w:r>
        <w:t>Facebook : Verify your Facebook Account</w:t>
      </w:r>
    </w:p>
    <w:p w:rsidR="00807495" w:rsidRDefault="00807495" w:rsidP="00E329B5">
      <w:r>
        <w:t>Phone Number – Verify your phone number</w:t>
      </w:r>
    </w:p>
    <w:p w:rsidR="00807495" w:rsidRDefault="00807495" w:rsidP="00E329B5">
      <w:r>
        <w:t>Credentials – Verify your Credentials</w:t>
      </w:r>
    </w:p>
    <w:p w:rsidR="00807495" w:rsidRDefault="00807495" w:rsidP="00E329B5">
      <w:r>
        <w:t>Under this, put a sentence: Add upto three scanned original copies of either memberships, licenses, certificates and diplomas.</w:t>
      </w:r>
    </w:p>
    <w:p w:rsidR="00807495" w:rsidRDefault="00807495" w:rsidP="00E329B5"/>
    <w:p w:rsidR="00807495" w:rsidRDefault="00807495" w:rsidP="00E329B5">
      <w:r>
        <w:t>If the verifications are done then:</w:t>
      </w:r>
    </w:p>
    <w:p w:rsidR="00807495" w:rsidRDefault="00807495" w:rsidP="00E329B5">
      <w:r>
        <w:t>The order must be the following:</w:t>
      </w:r>
    </w:p>
    <w:p w:rsidR="00807495" w:rsidRDefault="00807495" w:rsidP="00E329B5">
      <w:r>
        <w:t>Email – Email Verified</w:t>
      </w:r>
    </w:p>
    <w:p w:rsidR="00807495" w:rsidRDefault="00807495" w:rsidP="00E329B5">
      <w:r>
        <w:t>Facebook – Verified by Facebook</w:t>
      </w:r>
    </w:p>
    <w:p w:rsidR="00807495" w:rsidRDefault="00807495" w:rsidP="00E329B5">
      <w:r>
        <w:t>Phone Number – Phone number on file verified</w:t>
      </w:r>
    </w:p>
    <w:p w:rsidR="00807495" w:rsidRDefault="00807495" w:rsidP="00E329B5">
      <w:r>
        <w:t>Credentials – Credentials verified</w:t>
      </w:r>
    </w:p>
    <w:p w:rsidR="00807495" w:rsidRDefault="00807495" w:rsidP="00E329B5">
      <w:pPr>
        <w:rPr>
          <w:rFonts w:cs="Times New Roman"/>
        </w:rPr>
      </w:pPr>
      <w:r w:rsidRPr="0084533A">
        <w:rPr>
          <w:color w:val="548DD4"/>
        </w:rPr>
        <w:t>[</w:t>
      </w:r>
      <w:r>
        <w:rPr>
          <w:color w:val="548DD4"/>
        </w:rPr>
        <w:t>RESPONSE : WORKING</w:t>
      </w:r>
      <w:r w:rsidRPr="0084533A">
        <w:rPr>
          <w:color w:val="548DD4"/>
        </w:rPr>
        <w:t>]</w:t>
      </w:r>
      <w:r>
        <w:rPr>
          <w:color w:val="548DD4"/>
        </w:rPr>
        <w:t xml:space="preserve"> Ordering Done.</w:t>
      </w:r>
    </w:p>
    <w:p w:rsidR="00807495" w:rsidRDefault="00807495">
      <w:pPr>
        <w:rPr>
          <w:rFonts w:cs="Times New Roman"/>
        </w:rPr>
      </w:pPr>
      <w:r w:rsidRPr="00E329B5">
        <w:t>As a client denies job completion, the message must be : Feedback sent</w:t>
      </w:r>
    </w:p>
    <w:p w:rsidR="00807495" w:rsidRDefault="00807495">
      <w:pPr>
        <w:rPr>
          <w:rFonts w:cs="Times New Roman"/>
        </w:rPr>
      </w:pPr>
      <w:r w:rsidRPr="00E329B5">
        <w:t>In pending jobs, the messag in blue bar must be : CLIENT DENIED COMPLETION</w:t>
      </w:r>
    </w:p>
    <w:p w:rsidR="00807495" w:rsidRPr="00E329B5" w:rsidRDefault="00807495" w:rsidP="00E329B5">
      <w:pPr>
        <w:spacing w:after="0"/>
        <w:rPr>
          <w:rFonts w:ascii="Calibri" w:hAnsi="Calibri" w:cs="Calibri"/>
          <w:color w:val="000000"/>
          <w:lang w:eastAsia="en-US"/>
        </w:rPr>
      </w:pPr>
      <w:r w:rsidRPr="00E329B5">
        <w:rPr>
          <w:rFonts w:ascii="Calibri" w:hAnsi="Calibri" w:cs="Calibri"/>
          <w:color w:val="000000"/>
          <w:lang w:eastAsia="en-US"/>
        </w:rPr>
        <w:t>When accepting yes on job completion alert,  the review light box should display  messge :</w:t>
      </w:r>
    </w:p>
    <w:p w:rsidR="00807495" w:rsidRPr="00E329B5" w:rsidRDefault="00807495" w:rsidP="00E329B5">
      <w:pPr>
        <w:spacing w:after="0"/>
        <w:rPr>
          <w:rFonts w:ascii="Calibri" w:hAnsi="Calibri" w:cs="Calibri"/>
          <w:color w:val="000000"/>
          <w:lang w:eastAsia="en-US"/>
        </w:rPr>
      </w:pPr>
      <w:r w:rsidRPr="00E329B5">
        <w:rPr>
          <w:rFonts w:ascii="Calibri" w:hAnsi="Calibri" w:cs="Calibri"/>
          <w:color w:val="000000"/>
          <w:lang w:eastAsia="en-US"/>
        </w:rPr>
        <w:t>Please leave a review and rating.</w:t>
      </w:r>
    </w:p>
    <w:p w:rsidR="00807495" w:rsidRDefault="00807495">
      <w:pPr>
        <w:rPr>
          <w:rFonts w:cs="Times New Roman"/>
        </w:rPr>
      </w:pPr>
    </w:p>
    <w:sectPr w:rsidR="00807495" w:rsidSect="00B85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329B5"/>
    <w:rsid w:val="001D28F7"/>
    <w:rsid w:val="00206F8A"/>
    <w:rsid w:val="004015AC"/>
    <w:rsid w:val="00496DB9"/>
    <w:rsid w:val="00590FED"/>
    <w:rsid w:val="006A5A69"/>
    <w:rsid w:val="00807495"/>
    <w:rsid w:val="0084533A"/>
    <w:rsid w:val="009A340B"/>
    <w:rsid w:val="00B85D5D"/>
    <w:rsid w:val="00BF5F7F"/>
    <w:rsid w:val="00DE7722"/>
    <w:rsid w:val="00E329B5"/>
    <w:rsid w:val="00F40546"/>
    <w:rsid w:val="00F43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9B5"/>
    <w:pPr>
      <w:spacing w:after="200"/>
    </w:pPr>
    <w:rPr>
      <w:rFonts w:ascii="Cambria" w:eastAsia="MS ??" w:hAnsi="Cambria" w:cs="Cambria"/>
      <w:sz w:val="24"/>
      <w:szCs w:val="24"/>
      <w:lang w:eastAsia="ja-JP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329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784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4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92</TotalTime>
  <Pages>2</Pages>
  <Words>276</Words>
  <Characters>1575</Characters>
  <Application>Microsoft Office Outlook</Application>
  <DocSecurity>0</DocSecurity>
  <Lines>0</Lines>
  <Paragraphs>0</Paragraphs>
  <ScaleCrop>false</ScaleCrop>
  <Company>Acumen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Official</dc:creator>
  <cp:keywords/>
  <dc:description/>
  <cp:lastModifiedBy>acu132</cp:lastModifiedBy>
  <cp:revision>2</cp:revision>
  <dcterms:created xsi:type="dcterms:W3CDTF">2011-12-22T14:25:00Z</dcterms:created>
  <dcterms:modified xsi:type="dcterms:W3CDTF">2011-12-23T08:37:00Z</dcterms:modified>
</cp:coreProperties>
</file>